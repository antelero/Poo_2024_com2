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A3" w:rsidRDefault="00177DA3" w:rsidP="00177DA3">
      <w:pPr>
        <w:pStyle w:val="Sinespaciado"/>
      </w:pPr>
    </w:p>
    <w:p w:rsidR="00996F84" w:rsidRDefault="00996F84" w:rsidP="00996F84">
      <w:pPr>
        <w:pStyle w:val="Sinespaciado"/>
      </w:pPr>
      <w:bookmarkStart w:id="0" w:name="_GoBack"/>
      <w:bookmarkEnd w:id="0"/>
      <w:r>
        <w:t>1. Realice una clase que represente números complejos.</w:t>
      </w:r>
    </w:p>
    <w:p w:rsidR="00996F84" w:rsidRDefault="00996F84" w:rsidP="00996F84">
      <w:pPr>
        <w:pStyle w:val="Sinespaciado"/>
        <w:ind w:firstLine="420"/>
      </w:pPr>
      <w:r>
        <w:t>a) Un número complejo debe ser construido.</w:t>
      </w:r>
    </w:p>
    <w:p w:rsidR="00996F84" w:rsidRDefault="00996F84" w:rsidP="00996F84">
      <w:pPr>
        <w:pStyle w:val="Sinespaciado"/>
        <w:ind w:firstLine="420"/>
      </w:pPr>
      <w:r>
        <w:t>b) Un número complejo debe sumar, restar, multiplicar y dividir.</w:t>
      </w:r>
    </w:p>
    <w:p w:rsidR="00996F84" w:rsidRDefault="00996F84" w:rsidP="00996F84">
      <w:pPr>
        <w:pStyle w:val="Sinespaciado"/>
      </w:pPr>
    </w:p>
    <w:p w:rsidR="00996F84" w:rsidRDefault="00996F84" w:rsidP="00996F84">
      <w:pPr>
        <w:pStyle w:val="Sinespaciado"/>
      </w:pPr>
      <w:r>
        <w:t>2. Realice una clase que represente una Fracción.</w:t>
      </w:r>
    </w:p>
    <w:p w:rsidR="00996F84" w:rsidRDefault="00996F84" w:rsidP="00996F84">
      <w:pPr>
        <w:pStyle w:val="Sinespaciado"/>
        <w:ind w:firstLine="420"/>
      </w:pPr>
      <w:r>
        <w:t>a) Un objeto fracción solo se puede construir a partir de un numerador y denominador.</w:t>
      </w:r>
    </w:p>
    <w:p w:rsidR="00996F84" w:rsidRDefault="00996F84" w:rsidP="00996F84">
      <w:pPr>
        <w:pStyle w:val="Sinespaciado"/>
        <w:ind w:firstLine="420"/>
      </w:pPr>
      <w:r>
        <w:t>b) Un objeto fracción debe poder sumar, restar, multiplicar y dividir.</w:t>
      </w:r>
    </w:p>
    <w:p w:rsidR="00996F84" w:rsidRDefault="00996F84" w:rsidP="00996F84">
      <w:pPr>
        <w:pStyle w:val="Sinespaciado"/>
        <w:ind w:firstLine="420"/>
      </w:pPr>
      <w:r>
        <w:t>c) Un objeto fracción debe poder simplificarse</w:t>
      </w:r>
    </w:p>
    <w:p w:rsidR="00996F84" w:rsidRDefault="00996F84" w:rsidP="00996F84">
      <w:pPr>
        <w:pStyle w:val="Sinespaciado"/>
        <w:ind w:firstLine="420"/>
      </w:pPr>
    </w:p>
    <w:p w:rsidR="00996F84" w:rsidRDefault="00996F84" w:rsidP="00996F84">
      <w:pPr>
        <w:pStyle w:val="Sinespaciado"/>
      </w:pPr>
      <w:r>
        <w:t xml:space="preserve">3. Realice una clase Cadena que permita representar una cadena </w:t>
      </w:r>
      <w:proofErr w:type="spellStart"/>
      <w:r>
        <w:t>cstring</w:t>
      </w:r>
      <w:proofErr w:type="spellEnd"/>
      <w:r>
        <w:t>. La cadena debe</w:t>
      </w:r>
    </w:p>
    <w:p w:rsidR="00996F84" w:rsidRDefault="00996F84" w:rsidP="00996F84">
      <w:pPr>
        <w:pStyle w:val="Sinespaciado"/>
      </w:pPr>
      <w:r>
        <w:t>permitir:</w:t>
      </w:r>
    </w:p>
    <w:p w:rsidR="00996F84" w:rsidRDefault="00996F84" w:rsidP="00996F84">
      <w:pPr>
        <w:pStyle w:val="Sinespaciado"/>
        <w:ind w:firstLine="420"/>
      </w:pPr>
      <w:r>
        <w:t xml:space="preserve">a) Saber </w:t>
      </w:r>
      <w:r>
        <w:t>cuántos</w:t>
      </w:r>
      <w:r>
        <w:t xml:space="preserve"> caracteres tiene la cadena</w:t>
      </w:r>
    </w:p>
    <w:p w:rsidR="00996F84" w:rsidRDefault="00996F84" w:rsidP="00996F84">
      <w:pPr>
        <w:pStyle w:val="Sinespaciado"/>
        <w:ind w:firstLine="420"/>
      </w:pPr>
      <w:r>
        <w:t>b) Agregar un carácter al final</w:t>
      </w:r>
    </w:p>
    <w:p w:rsidR="00996F84" w:rsidRDefault="00996F84" w:rsidP="00996F84">
      <w:pPr>
        <w:pStyle w:val="Sinespaciado"/>
        <w:ind w:firstLine="420"/>
      </w:pPr>
      <w:r>
        <w:t>c) Agregar un carácter al principio</w:t>
      </w:r>
    </w:p>
    <w:p w:rsidR="00996F84" w:rsidRDefault="00996F84" w:rsidP="00996F84">
      <w:pPr>
        <w:pStyle w:val="Sinespaciado"/>
        <w:ind w:firstLine="420"/>
      </w:pPr>
      <w:r>
        <w:t>d) Remover la primera ocurrencia de un carácter pasado por parámetro.</w:t>
      </w:r>
    </w:p>
    <w:p w:rsidR="00996F84" w:rsidRDefault="00996F84" w:rsidP="00996F84">
      <w:pPr>
        <w:pStyle w:val="Sinespaciado"/>
        <w:ind w:firstLine="420"/>
      </w:pPr>
      <w:r>
        <w:t>e) Retornar una cadena en mayúscula.</w:t>
      </w:r>
    </w:p>
    <w:p w:rsidR="00996F84" w:rsidRDefault="00996F84" w:rsidP="00996F84">
      <w:pPr>
        <w:pStyle w:val="Sinespaciado"/>
      </w:pPr>
    </w:p>
    <w:p w:rsidR="00996F84" w:rsidRDefault="00996F84" w:rsidP="00996F84">
      <w:pPr>
        <w:pStyle w:val="Sinespaciado"/>
      </w:pPr>
      <w:r>
        <w:t xml:space="preserve">4. Realice una clase </w:t>
      </w:r>
      <w:proofErr w:type="spellStart"/>
      <w:r>
        <w:t>VectorDinamico</w:t>
      </w:r>
      <w:proofErr w:type="spellEnd"/>
      <w:r>
        <w:t xml:space="preserve"> que permita representar un vector </w:t>
      </w:r>
      <w:r>
        <w:t>dinámico</w:t>
      </w:r>
      <w:r>
        <w:t xml:space="preserve"> de enteros.</w:t>
      </w:r>
    </w:p>
    <w:p w:rsidR="00996F84" w:rsidRDefault="00996F84" w:rsidP="00996F84">
      <w:pPr>
        <w:pStyle w:val="Sinespaciado"/>
      </w:pPr>
      <w:r>
        <w:t>Esta clase debe permitir:</w:t>
      </w:r>
    </w:p>
    <w:p w:rsidR="00996F84" w:rsidRDefault="00996F84" w:rsidP="00996F84">
      <w:pPr>
        <w:pStyle w:val="Sinespaciado"/>
        <w:ind w:firstLine="420"/>
      </w:pPr>
      <w:r>
        <w:t xml:space="preserve">a) Saber </w:t>
      </w:r>
      <w:r>
        <w:t>cuántos</w:t>
      </w:r>
      <w:r>
        <w:t xml:space="preserve"> elementos hay en el vector</w:t>
      </w:r>
    </w:p>
    <w:p w:rsidR="00996F84" w:rsidRDefault="00996F84" w:rsidP="00996F84">
      <w:pPr>
        <w:pStyle w:val="Sinespaciado"/>
        <w:ind w:firstLine="420"/>
      </w:pPr>
      <w:r>
        <w:t>b) Agregar un elemento al vector</w:t>
      </w:r>
    </w:p>
    <w:p w:rsidR="00996F84" w:rsidRDefault="00996F84" w:rsidP="00996F84">
      <w:pPr>
        <w:pStyle w:val="Sinespaciado"/>
        <w:ind w:firstLine="420"/>
      </w:pPr>
      <w:r>
        <w:t>c) Remover un elemento del vector</w:t>
      </w:r>
    </w:p>
    <w:p w:rsidR="00996F84" w:rsidRDefault="00996F84" w:rsidP="00996F84">
      <w:pPr>
        <w:pStyle w:val="Sinespaciado"/>
        <w:ind w:firstLine="420"/>
      </w:pPr>
      <w:r>
        <w:t>d) Calcular el promedio de los elementos</w:t>
      </w:r>
    </w:p>
    <w:p w:rsidR="00996F84" w:rsidRDefault="00996F84" w:rsidP="00996F84">
      <w:pPr>
        <w:pStyle w:val="Sinespaciado"/>
        <w:ind w:firstLine="420"/>
      </w:pPr>
      <w:r>
        <w:t>e) Saber el mayor elemento</w:t>
      </w:r>
    </w:p>
    <w:p w:rsidR="00996F84" w:rsidRDefault="00996F84" w:rsidP="00996F84">
      <w:pPr>
        <w:pStyle w:val="Sinespaciado"/>
        <w:ind w:firstLine="420"/>
      </w:pPr>
      <w:r>
        <w:t>f) Saber el menor elemento</w:t>
      </w:r>
    </w:p>
    <w:p w:rsidR="00996F84" w:rsidRDefault="00996F84" w:rsidP="00996F84">
      <w:pPr>
        <w:pStyle w:val="Sinespaciado"/>
        <w:ind w:firstLine="420"/>
      </w:pPr>
    </w:p>
    <w:p w:rsidR="00996F84" w:rsidRDefault="00996F84" w:rsidP="00996F84">
      <w:pPr>
        <w:pStyle w:val="Sinespaciado"/>
      </w:pPr>
      <w:r>
        <w:t>5. Realice un software que permita mantener las notas de los alumnos del curso y conocer su</w:t>
      </w:r>
    </w:p>
    <w:p w:rsidR="00996F84" w:rsidRDefault="00996F84" w:rsidP="00996F84">
      <w:pPr>
        <w:pStyle w:val="Sinespaciado"/>
      </w:pPr>
      <w:r>
        <w:t>promedio. Note que cada alumno va tener 4 notas y un curso va tener 20 alumnos.</w:t>
      </w:r>
    </w:p>
    <w:p w:rsidR="00996F84" w:rsidRDefault="00996F84" w:rsidP="00996F84">
      <w:pPr>
        <w:pStyle w:val="Sinespaciado"/>
      </w:pPr>
    </w:p>
    <w:p w:rsidR="00996F84" w:rsidRDefault="00996F84" w:rsidP="00996F84">
      <w:pPr>
        <w:pStyle w:val="Sinespaciado"/>
      </w:pPr>
      <w:r>
        <w:t>6. Realice un software que dado un monto en dinero retorne un vector de los billetes y</w:t>
      </w:r>
    </w:p>
    <w:p w:rsidR="00996F84" w:rsidRDefault="00996F84" w:rsidP="00996F84">
      <w:pPr>
        <w:pStyle w:val="Sinespaciado"/>
      </w:pPr>
      <w:r>
        <w:t>monedas que debe retornar. El software debe dar prioridad a billetes con mayor</w:t>
      </w:r>
    </w:p>
    <w:p w:rsidR="00996F84" w:rsidRDefault="00996F84" w:rsidP="00996F84">
      <w:pPr>
        <w:pStyle w:val="Sinespaciado"/>
      </w:pPr>
      <w:r>
        <w:t>denominación. Los billetes son de 1000, 500, 200, 100, 50, 20, 10 y monedas de 5, 2, 1. Por</w:t>
      </w:r>
    </w:p>
    <w:p w:rsidR="00996F84" w:rsidRDefault="00996F84" w:rsidP="00996F84">
      <w:pPr>
        <w:pStyle w:val="Sinespaciado"/>
      </w:pPr>
      <w:r>
        <w:t>ejemplo dado el monto 545 el software debe retornar el vector con los billetes [ 500, 20, 20,</w:t>
      </w:r>
    </w:p>
    <w:p w:rsidR="00996F84" w:rsidRDefault="00996F84" w:rsidP="00996F84">
      <w:pPr>
        <w:pStyle w:val="Sinespaciado"/>
      </w:pPr>
      <w:r>
        <w:t>5]</w:t>
      </w:r>
    </w:p>
    <w:p w:rsidR="00996F84" w:rsidRDefault="00996F84" w:rsidP="00996F84">
      <w:pPr>
        <w:pStyle w:val="Sinespaciado"/>
      </w:pPr>
    </w:p>
    <w:p w:rsidR="00996F84" w:rsidRDefault="00996F84" w:rsidP="00996F84">
      <w:pPr>
        <w:pStyle w:val="Sinespaciado"/>
      </w:pPr>
      <w:r>
        <w:t>7. Realice un software que permita mantener las fechas de cumpleaños de sus amistades. El</w:t>
      </w:r>
    </w:p>
    <w:p w:rsidR="008D6CAF" w:rsidRDefault="00996F84" w:rsidP="00996F84">
      <w:pPr>
        <w:pStyle w:val="Sinespaciado"/>
      </w:pPr>
      <w:r>
        <w:t>software debe permitir cargar un cumpleaños y listar los cumpleaños cargados.</w:t>
      </w:r>
    </w:p>
    <w:sectPr w:rsidR="008D6CAF">
      <w:head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420" w:rsidRDefault="00F12420">
      <w:r>
        <w:separator/>
      </w:r>
    </w:p>
  </w:endnote>
  <w:endnote w:type="continuationSeparator" w:id="0">
    <w:p w:rsidR="00F12420" w:rsidRDefault="00F12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Zen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ESRI NIMA VMAP1&amp;2 P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420" w:rsidRDefault="00F12420">
      <w:r>
        <w:rPr>
          <w:color w:val="000000"/>
        </w:rPr>
        <w:separator/>
      </w:r>
    </w:p>
  </w:footnote>
  <w:footnote w:type="continuationSeparator" w:id="0">
    <w:p w:rsidR="00F12420" w:rsidRDefault="00F12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351" w:rsidRDefault="00F12420">
    <w:pPr>
      <w:pStyle w:val="Encabezado"/>
      <w:spacing w:line="480" w:lineRule="auto"/>
      <w:jc w:val="right"/>
    </w:pPr>
    <w:r>
      <w:rPr>
        <w:b/>
        <w:bCs/>
        <w:noProof/>
        <w:sz w:val="26"/>
        <w:szCs w:val="26"/>
        <w:lang w:eastAsia="es-A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84600</wp:posOffset>
          </wp:positionH>
          <wp:positionV relativeFrom="paragraph">
            <wp:posOffset>-181444</wp:posOffset>
          </wp:positionV>
          <wp:extent cx="1140476" cy="766440"/>
          <wp:effectExtent l="0" t="0" r="2524" b="0"/>
          <wp:wrapSquare wrapText="bothSides"/>
          <wp:docPr id="1" name="Imagen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0476" cy="766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b/>
        <w:bCs/>
        <w:sz w:val="26"/>
        <w:szCs w:val="26"/>
      </w:rPr>
      <w:t>Programación Orientada a Objetos</w:t>
    </w:r>
  </w:p>
  <w:p w:rsidR="00137351" w:rsidRDefault="00F12420">
    <w:pPr>
      <w:pStyle w:val="Encabezado"/>
      <w:jc w:val="right"/>
    </w:pPr>
    <w:r>
      <w:t>Guí</w:t>
    </w:r>
    <w:r w:rsidR="00177DA3">
      <w:t xml:space="preserve">a de trabajos prácticos </w:t>
    </w:r>
    <w:r w:rsidR="00996F84">
      <w:t>Nú</w:t>
    </w:r>
    <w:r w:rsidR="00177DA3">
      <w:t xml:space="preserve">mero </w:t>
    </w:r>
    <w:r w:rsidR="00996F84">
      <w:t>5</w:t>
    </w:r>
  </w:p>
  <w:p w:rsidR="00137351" w:rsidRDefault="00F12420">
    <w:pPr>
      <w:pStyle w:val="HorizontalLi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D6CAF"/>
    <w:rsid w:val="00177DA3"/>
    <w:rsid w:val="003B6B92"/>
    <w:rsid w:val="008D6CAF"/>
    <w:rsid w:val="00996F84"/>
    <w:rsid w:val="00F1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796C"/>
  <w15:docId w15:val="{4FEFCEFD-30DE-4AB5-88E0-79D6D796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Sinespaciado">
    <w:name w:val="No Spacing"/>
    <w:uiPriority w:val="1"/>
    <w:qFormat/>
    <w:rsid w:val="00177DA3"/>
    <w:pPr>
      <w:suppressAutoHyphens/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77DA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DA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lbrambilla</dc:creator>
  <cp:lastModifiedBy>Leonardo Brambilla</cp:lastModifiedBy>
  <cp:revision>2</cp:revision>
  <dcterms:created xsi:type="dcterms:W3CDTF">2022-04-11T19:35:00Z</dcterms:created>
  <dcterms:modified xsi:type="dcterms:W3CDTF">2022-04-11T19:35:00Z</dcterms:modified>
</cp:coreProperties>
</file>